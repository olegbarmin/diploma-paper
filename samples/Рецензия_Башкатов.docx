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CAE" w:rsidRPr="00CE26CA" w:rsidRDefault="00B07CAE" w:rsidP="00BC1A7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E26CA">
        <w:rPr>
          <w:rFonts w:ascii="Times New Roman" w:hAnsi="Times New Roman"/>
          <w:sz w:val="28"/>
          <w:szCs w:val="28"/>
          <w:lang w:val="uk-UA"/>
        </w:rPr>
        <w:t>Рецензія дипломної роботи</w:t>
      </w:r>
    </w:p>
    <w:p w:rsidR="00B07CAE" w:rsidRPr="00CE26CA" w:rsidRDefault="00B07CAE" w:rsidP="00BC1A7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Башкатов Д</w:t>
      </w:r>
      <w:r w:rsidRPr="00CE26CA">
        <w:rPr>
          <w:rFonts w:ascii="Times New Roman" w:hAnsi="Times New Roman"/>
          <w:sz w:val="28"/>
          <w:szCs w:val="28"/>
          <w:lang w:val="uk-UA"/>
        </w:rPr>
        <w:t>.І. на тему:</w:t>
      </w:r>
    </w:p>
    <w:p w:rsidR="00B07CAE" w:rsidRDefault="00B07CAE" w:rsidP="00EA5D27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A080B">
        <w:rPr>
          <w:rFonts w:ascii="Times New Roman" w:hAnsi="Times New Roman"/>
          <w:sz w:val="28"/>
          <w:szCs w:val="28"/>
          <w:lang w:val="uk-UA"/>
        </w:rPr>
        <w:t>Розробка архітектури серверної частини інформаційних систем</w:t>
      </w:r>
      <w:r w:rsidRPr="00CA080B">
        <w:rPr>
          <w:rFonts w:ascii="Times New Roman" w:hAnsi="Times New Roman"/>
          <w:sz w:val="28"/>
          <w:szCs w:val="28"/>
          <w:lang w:val="uk-UA"/>
        </w:rPr>
        <w:tab/>
        <w:t xml:space="preserve"> </w:t>
      </w:r>
    </w:p>
    <w:p w:rsidR="00B07CAE" w:rsidRDefault="00B07CAE" w:rsidP="00EA5D27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A080B">
        <w:rPr>
          <w:rFonts w:ascii="Times New Roman" w:hAnsi="Times New Roman"/>
          <w:sz w:val="28"/>
          <w:szCs w:val="28"/>
          <w:lang w:val="uk-UA"/>
        </w:rPr>
        <w:t>«Відділ контрактної освіти» і  «Центр міжнародної освіти»</w:t>
      </w:r>
    </w:p>
    <w:p w:rsidR="00B07CAE" w:rsidRDefault="00B07CAE" w:rsidP="007A1B8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07CAE" w:rsidRDefault="00B07CAE" w:rsidP="007A1B8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C1A76">
        <w:rPr>
          <w:rFonts w:ascii="Times New Roman" w:hAnsi="Times New Roman"/>
          <w:sz w:val="28"/>
          <w:szCs w:val="28"/>
          <w:lang w:val="uk-UA"/>
        </w:rPr>
        <w:t xml:space="preserve">Мета роботи визначена автором наступним чином: </w:t>
      </w:r>
      <w:r w:rsidRPr="00CA080B">
        <w:rPr>
          <w:rFonts w:ascii="Times New Roman" w:hAnsi="Times New Roman"/>
          <w:sz w:val="28"/>
          <w:szCs w:val="28"/>
          <w:lang w:val="uk-UA"/>
        </w:rPr>
        <w:t>Розробка архітектури серверної частини</w:t>
      </w:r>
      <w:r>
        <w:rPr>
          <w:rFonts w:ascii="Times New Roman" w:hAnsi="Times New Roman"/>
          <w:sz w:val="28"/>
          <w:szCs w:val="28"/>
          <w:lang w:val="uk-UA"/>
        </w:rPr>
        <w:t xml:space="preserve"> інформаційних систем </w:t>
      </w:r>
      <w:r w:rsidRPr="00CA080B">
        <w:rPr>
          <w:rFonts w:ascii="Times New Roman" w:hAnsi="Times New Roman"/>
          <w:sz w:val="28"/>
          <w:szCs w:val="28"/>
          <w:lang w:val="uk-UA"/>
        </w:rPr>
        <w:t>«Відділ контрактної освіти» і  «Центр міжнародної освіти»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B07CAE" w:rsidRDefault="00B07CAE" w:rsidP="00160D6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</w:t>
      </w:r>
      <w:r w:rsidRPr="00BC1A76">
        <w:rPr>
          <w:rFonts w:ascii="Times New Roman" w:hAnsi="Times New Roman"/>
          <w:sz w:val="28"/>
          <w:szCs w:val="28"/>
          <w:lang w:val="uk-UA"/>
        </w:rPr>
        <w:t>нформаційн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BC1A76">
        <w:rPr>
          <w:rFonts w:ascii="Times New Roman" w:hAnsi="Times New Roman"/>
          <w:sz w:val="28"/>
          <w:szCs w:val="28"/>
          <w:lang w:val="uk-UA"/>
        </w:rPr>
        <w:t xml:space="preserve"> систем</w:t>
      </w:r>
      <w:r>
        <w:rPr>
          <w:rFonts w:ascii="Times New Roman" w:hAnsi="Times New Roman"/>
          <w:sz w:val="28"/>
          <w:szCs w:val="28"/>
          <w:lang w:val="uk-UA"/>
        </w:rPr>
        <w:t xml:space="preserve">и </w:t>
      </w:r>
      <w:r w:rsidRPr="00CA080B">
        <w:rPr>
          <w:rFonts w:ascii="Times New Roman" w:hAnsi="Times New Roman"/>
          <w:sz w:val="28"/>
          <w:szCs w:val="28"/>
          <w:lang w:val="uk-UA"/>
        </w:rPr>
        <w:t>«Відділ контрактної освіти» і  «Центр міжнародної освіти</w:t>
      </w:r>
      <w:r>
        <w:rPr>
          <w:rFonts w:ascii="Times New Roman" w:hAnsi="Times New Roman"/>
          <w:sz w:val="28"/>
          <w:szCs w:val="28"/>
          <w:lang w:val="uk-UA"/>
        </w:rPr>
        <w:t>»</w:t>
      </w:r>
      <w:r w:rsidRPr="00AC7B2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C1A76">
        <w:rPr>
          <w:rFonts w:ascii="Times New Roman" w:hAnsi="Times New Roman"/>
          <w:sz w:val="28"/>
          <w:szCs w:val="28"/>
          <w:lang w:val="uk-UA"/>
        </w:rPr>
        <w:t>потребу</w:t>
      </w:r>
      <w:r>
        <w:rPr>
          <w:rFonts w:ascii="Times New Roman" w:hAnsi="Times New Roman"/>
          <w:sz w:val="28"/>
          <w:szCs w:val="28"/>
          <w:lang w:val="uk-UA"/>
        </w:rPr>
        <w:t>вали  додавання нової</w:t>
      </w:r>
      <w:r w:rsidRPr="00BC1A76">
        <w:rPr>
          <w:rFonts w:ascii="Times New Roman" w:hAnsi="Times New Roman"/>
          <w:sz w:val="28"/>
          <w:szCs w:val="28"/>
          <w:lang w:val="uk-UA"/>
        </w:rPr>
        <w:t xml:space="preserve"> функціонал</w:t>
      </w:r>
      <w:r>
        <w:rPr>
          <w:rFonts w:ascii="Times New Roman" w:hAnsi="Times New Roman"/>
          <w:sz w:val="28"/>
          <w:szCs w:val="28"/>
          <w:lang w:val="uk-UA"/>
        </w:rPr>
        <w:t xml:space="preserve">ьності, </w:t>
      </w:r>
      <w:r w:rsidRPr="00160D63">
        <w:rPr>
          <w:rFonts w:ascii="Times New Roman" w:hAnsi="Times New Roman"/>
          <w:sz w:val="28"/>
          <w:szCs w:val="28"/>
          <w:lang w:val="uk-UA"/>
        </w:rPr>
        <w:t>пов’язан</w:t>
      </w:r>
      <w:r>
        <w:rPr>
          <w:rFonts w:ascii="Times New Roman" w:hAnsi="Times New Roman"/>
          <w:sz w:val="28"/>
          <w:szCs w:val="28"/>
          <w:lang w:val="uk-UA"/>
        </w:rPr>
        <w:t>ої з автоматизацією нарахувань, пенею за несвоєчасну оплату та наказами</w:t>
      </w:r>
      <w:r w:rsidRPr="00BC1A76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Актуальність цієї роботу полягає також і у тому, що системи були створені у 2004 році і на сьогодні вони мають потребу в </w:t>
      </w:r>
      <w:r w:rsidRPr="00160D63">
        <w:rPr>
          <w:rFonts w:ascii="Times New Roman" w:hAnsi="Times New Roman"/>
          <w:sz w:val="28"/>
          <w:szCs w:val="28"/>
          <w:lang w:val="uk-UA"/>
        </w:rPr>
        <w:t>реінжинірингу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B07CAE" w:rsidRDefault="00B07CAE" w:rsidP="00BC1A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61ECB">
        <w:rPr>
          <w:rFonts w:ascii="Times New Roman" w:hAnsi="Times New Roman"/>
          <w:sz w:val="28"/>
          <w:szCs w:val="28"/>
          <w:lang w:val="uk-UA"/>
        </w:rPr>
        <w:t xml:space="preserve">В результаті дипломної роботи було розроблено архітектуру серверної частини </w:t>
      </w:r>
      <w:r>
        <w:rPr>
          <w:rFonts w:ascii="Times New Roman" w:hAnsi="Times New Roman"/>
          <w:sz w:val="28"/>
          <w:szCs w:val="28"/>
          <w:lang w:val="uk-UA"/>
        </w:rPr>
        <w:t xml:space="preserve">інформаційних систем «Відділ </w:t>
      </w:r>
      <w:r w:rsidRPr="00CA080B">
        <w:rPr>
          <w:rFonts w:ascii="Times New Roman" w:hAnsi="Times New Roman"/>
          <w:sz w:val="28"/>
          <w:szCs w:val="28"/>
          <w:lang w:val="uk-UA"/>
        </w:rPr>
        <w:t>контрактної освіти» і  «Центр міжнародної освіти</w:t>
      </w:r>
      <w:r>
        <w:rPr>
          <w:rFonts w:ascii="Times New Roman" w:hAnsi="Times New Roman"/>
          <w:sz w:val="28"/>
          <w:szCs w:val="28"/>
          <w:lang w:val="uk-UA"/>
        </w:rPr>
        <w:t xml:space="preserve">» </w:t>
      </w:r>
      <w:r w:rsidRPr="00F61ECB">
        <w:rPr>
          <w:rFonts w:ascii="Times New Roman" w:hAnsi="Times New Roman"/>
          <w:sz w:val="28"/>
          <w:szCs w:val="28"/>
          <w:lang w:val="uk-UA"/>
        </w:rPr>
        <w:t>яка автоматизує процес роботи з нарахуваннями, вносить зміни в роботу наказів і додає в систему нарахування пені.</w:t>
      </w:r>
    </w:p>
    <w:p w:rsidR="00B07CAE" w:rsidRPr="00100CAE" w:rsidRDefault="00B07CAE" w:rsidP="00BC1A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недоліків роботу хочеться відзначити те, що в роботі не приділяється увага опису процесу переносу старої бази даних до нової версії СКБД.</w:t>
      </w:r>
    </w:p>
    <w:p w:rsidR="00B07CAE" w:rsidRDefault="00B07CAE" w:rsidP="00BC1A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C1A76">
        <w:rPr>
          <w:rFonts w:ascii="Times New Roman" w:hAnsi="Times New Roman"/>
          <w:sz w:val="28"/>
          <w:szCs w:val="28"/>
          <w:lang w:val="uk-UA"/>
        </w:rPr>
        <w:t>Представлена робота по структурі, обсягом та змістом розділів, глибині опрацювання матеріалу відповідає вимогам до дипломної роботи і заслуговує на високу оцінку.</w:t>
      </w:r>
    </w:p>
    <w:p w:rsidR="00B07CAE" w:rsidRDefault="00B07CAE" w:rsidP="00BC1A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 w:rsidR="00B07CAE" w:rsidRDefault="00B07CAE" w:rsidP="00BC1A76">
      <w:pPr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</w:p>
    <w:p w:rsidR="00B07CAE" w:rsidRPr="00B20549" w:rsidRDefault="00B07CAE" w:rsidP="00BC1A76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Рецензент:</w:t>
      </w:r>
    </w:p>
    <w:p w:rsidR="00B07CAE" w:rsidRPr="00BC1A76" w:rsidRDefault="00B07CAE" w:rsidP="00BC1A76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  <w:t>Доцент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DE622F">
        <w:rPr>
          <w:rFonts w:ascii="Times New Roman" w:hAnsi="Times New Roman"/>
          <w:sz w:val="28"/>
          <w:szCs w:val="28"/>
        </w:rPr>
        <w:t xml:space="preserve">__________   </w:t>
      </w:r>
      <w:r>
        <w:rPr>
          <w:rFonts w:ascii="Times New Roman" w:hAnsi="Times New Roman"/>
          <w:sz w:val="28"/>
          <w:szCs w:val="28"/>
          <w:lang w:val="uk-UA"/>
        </w:rPr>
        <w:t>І.Т.Зарецька</w:t>
      </w:r>
    </w:p>
    <w:p w:rsidR="00B07CAE" w:rsidRDefault="00B07CAE" w:rsidP="00BC1A76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</w:p>
    <w:p w:rsidR="00B07CAE" w:rsidRPr="00BC1A76" w:rsidRDefault="00B07CAE" w:rsidP="00BC1A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E622F">
        <w:rPr>
          <w:rFonts w:ascii="Times New Roman" w:hAnsi="Times New Roman"/>
          <w:sz w:val="28"/>
          <w:szCs w:val="28"/>
        </w:rPr>
        <w:t>Дата: "____" _______________201</w:t>
      </w:r>
      <w:r>
        <w:rPr>
          <w:rFonts w:ascii="Times New Roman" w:hAnsi="Times New Roman"/>
          <w:sz w:val="28"/>
          <w:szCs w:val="28"/>
        </w:rPr>
        <w:t>_</w:t>
      </w:r>
      <w:r w:rsidRPr="00DE622F">
        <w:rPr>
          <w:rFonts w:ascii="Times New Roman" w:hAnsi="Times New Roman"/>
          <w:sz w:val="28"/>
          <w:szCs w:val="28"/>
        </w:rPr>
        <w:t xml:space="preserve"> г.</w:t>
      </w:r>
      <w:r>
        <w:rPr>
          <w:rFonts w:ascii="Times New Roman" w:hAnsi="Times New Roman"/>
          <w:sz w:val="28"/>
          <w:szCs w:val="28"/>
        </w:rPr>
        <w:tab/>
      </w:r>
    </w:p>
    <w:sectPr w:rsidR="00B07CAE" w:rsidRPr="00BC1A76" w:rsidSect="00BD6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1A76"/>
    <w:rsid w:val="00100CAE"/>
    <w:rsid w:val="00160D63"/>
    <w:rsid w:val="002751EC"/>
    <w:rsid w:val="00471DBF"/>
    <w:rsid w:val="005B6E48"/>
    <w:rsid w:val="007A1B84"/>
    <w:rsid w:val="008838D4"/>
    <w:rsid w:val="00924B2E"/>
    <w:rsid w:val="0093689D"/>
    <w:rsid w:val="00964F12"/>
    <w:rsid w:val="00A83FEF"/>
    <w:rsid w:val="00AC7B2A"/>
    <w:rsid w:val="00B021B1"/>
    <w:rsid w:val="00B07CAE"/>
    <w:rsid w:val="00B12830"/>
    <w:rsid w:val="00B20549"/>
    <w:rsid w:val="00B32429"/>
    <w:rsid w:val="00B33740"/>
    <w:rsid w:val="00BC1A76"/>
    <w:rsid w:val="00BD618E"/>
    <w:rsid w:val="00C12290"/>
    <w:rsid w:val="00CA080B"/>
    <w:rsid w:val="00CE26CA"/>
    <w:rsid w:val="00DE622F"/>
    <w:rsid w:val="00EA5D27"/>
    <w:rsid w:val="00F61ECB"/>
    <w:rsid w:val="00FD276D"/>
    <w:rsid w:val="00FD4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A76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204</TotalTime>
  <Pages>1</Pages>
  <Words>200</Words>
  <Characters>1142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bash</cp:lastModifiedBy>
  <cp:revision>14</cp:revision>
  <dcterms:created xsi:type="dcterms:W3CDTF">2017-06-04T10:24:00Z</dcterms:created>
  <dcterms:modified xsi:type="dcterms:W3CDTF">2017-06-08T09:41:00Z</dcterms:modified>
</cp:coreProperties>
</file>